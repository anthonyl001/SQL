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C65BBC3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FC8E" w14:textId="7777777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E2EB0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6E2EB0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E2EB0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3E8AF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523BE99" wp14:editId="0753C9A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1455F3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EAC1" w14:textId="77777777" w:rsidR="00321362" w:rsidRPr="00B67595" w:rsidRDefault="006E2EB0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ISYS6084 | J0974</w:t>
            </w:r>
          </w:p>
          <w:p w14:paraId="209AA975" w14:textId="77777777" w:rsidR="00235C36" w:rsidRPr="00876A58" w:rsidRDefault="006E2EB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863C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78C1E2F9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40D6" w14:textId="77777777" w:rsidR="00F80742" w:rsidRPr="00DF718C" w:rsidRDefault="006E2EB0" w:rsidP="006E2EB0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EE51B8" w14:textId="77777777" w:rsidR="000732DF" w:rsidRPr="0036420F" w:rsidRDefault="003A2F5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A2F5C">
              <w:rPr>
                <w:rFonts w:ascii="Arial" w:hAnsi="Arial" w:cs="Arial"/>
                <w:b/>
                <w:sz w:val="20"/>
              </w:rPr>
              <w:t>E1-J0974-AM01</w:t>
            </w:r>
          </w:p>
        </w:tc>
      </w:tr>
      <w:tr w:rsidR="00E0375C" w:rsidRPr="00876A58" w14:paraId="5C40CCE7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2D5036" w14:textId="729200C9" w:rsidR="00535DA7" w:rsidRPr="006E2EB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6E2EB0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E2EB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E2EB0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6E2EB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E2EB0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E2EB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E2EB0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E2EB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5C6393">
              <w:rPr>
                <w:rFonts w:ascii="Arial" w:hAnsi="Arial" w:cs="Arial"/>
                <w:i/>
                <w:sz w:val="18"/>
                <w:szCs w:val="18"/>
                <w:lang w:val="en-ID"/>
              </w:rPr>
              <w:t>19</w:t>
            </w:r>
            <w:r w:rsidRPr="006E2EB0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E2EB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5C6393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bookmarkStart w:id="0" w:name="_GoBack"/>
            <w:bookmarkEnd w:id="0"/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6AF4DF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E2EB0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E2EB0">
              <w:rPr>
                <w:rFonts w:ascii="Arial" w:hAnsi="Arial" w:cs="Arial"/>
                <w:b/>
                <w:sz w:val="18"/>
              </w:rPr>
              <w:t xml:space="preserve"> </w:t>
            </w:r>
            <w:r w:rsidR="006E2EB0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D01951C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0C21FD4" w14:textId="77777777" w:rsidR="00B12EE1" w:rsidRPr="00DC6034" w:rsidRDefault="00B12EE1" w:rsidP="00B12EE1">
      <w:pPr>
        <w:rPr>
          <w:b/>
        </w:rPr>
      </w:pPr>
      <w:r w:rsidRPr="00DC6034">
        <w:rPr>
          <w:b/>
        </w:rPr>
        <w:t>Learning Outcomes</w:t>
      </w:r>
    </w:p>
    <w:p w14:paraId="324BB486" w14:textId="77777777" w:rsidR="00B12EE1" w:rsidRDefault="00B12EE1" w:rsidP="00B12EE1"/>
    <w:p w14:paraId="1D594E7A" w14:textId="77777777" w:rsidR="00B12EE1" w:rsidRDefault="00B12EE1" w:rsidP="00B12EE1">
      <w:pPr>
        <w:pStyle w:val="ListParagraph"/>
        <w:numPr>
          <w:ilvl w:val="0"/>
          <w:numId w:val="14"/>
        </w:numPr>
      </w:pPr>
      <w:r w:rsidRPr="008E102A">
        <w:t>Construct query of SQL that suitable with the problem</w:t>
      </w:r>
    </w:p>
    <w:p w14:paraId="06245C7A" w14:textId="77777777" w:rsidR="00B12EE1" w:rsidRPr="0019652A" w:rsidRDefault="00B12EE1" w:rsidP="00B12EE1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BFC6E5A" w14:textId="77777777" w:rsidR="00B12EE1" w:rsidRDefault="00B12EE1" w:rsidP="00B12EE1"/>
    <w:p w14:paraId="5E225377" w14:textId="77777777" w:rsidR="00B12EE1" w:rsidRPr="00743562" w:rsidRDefault="00B12EE1" w:rsidP="00B12EE1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07 - </w:t>
      </w:r>
      <w:r w:rsidRPr="00365969">
        <w:rPr>
          <w:rFonts w:eastAsia="Times New Roman"/>
          <w:color w:val="000000"/>
          <w:lang w:eastAsia="en-US"/>
        </w:rPr>
        <w:t>SQL: Data Manipulation Language (4)</w:t>
      </w:r>
    </w:p>
    <w:p w14:paraId="65E8D970" w14:textId="77777777" w:rsidR="00B12EE1" w:rsidRPr="0019652A" w:rsidRDefault="00B12EE1" w:rsidP="00B12EE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30EA9C64" w14:textId="77777777" w:rsidR="00B12EE1" w:rsidRDefault="00B12EE1" w:rsidP="00B12EE1"/>
    <w:p w14:paraId="337E8816" w14:textId="77777777" w:rsidR="00B12EE1" w:rsidRPr="00365969" w:rsidRDefault="00B12EE1" w:rsidP="00B12EE1">
      <w:pPr>
        <w:pStyle w:val="ListParagraph"/>
        <w:numPr>
          <w:ilvl w:val="0"/>
          <w:numId w:val="14"/>
        </w:numPr>
      </w:pPr>
      <w:r w:rsidRPr="00365969">
        <w:t>Aggregate Functions</w:t>
      </w:r>
    </w:p>
    <w:p w14:paraId="18379314" w14:textId="77777777" w:rsidR="00B12EE1" w:rsidRPr="00365969" w:rsidRDefault="00B12EE1" w:rsidP="00B12EE1">
      <w:pPr>
        <w:pStyle w:val="ListParagraph"/>
        <w:numPr>
          <w:ilvl w:val="0"/>
          <w:numId w:val="14"/>
        </w:numPr>
      </w:pPr>
      <w:r w:rsidRPr="00365969">
        <w:t>Group By</w:t>
      </w:r>
    </w:p>
    <w:p w14:paraId="27122D00" w14:textId="77777777" w:rsidR="00B12EE1" w:rsidRPr="00365969" w:rsidRDefault="00B12EE1" w:rsidP="00B12EE1">
      <w:pPr>
        <w:pStyle w:val="ListParagraph"/>
        <w:numPr>
          <w:ilvl w:val="0"/>
          <w:numId w:val="14"/>
        </w:numPr>
      </w:pPr>
      <w:r w:rsidRPr="00365969">
        <w:t>Order By</w:t>
      </w:r>
    </w:p>
    <w:p w14:paraId="7F551E74" w14:textId="77777777" w:rsidR="00B12EE1" w:rsidRPr="00365969" w:rsidRDefault="00B12EE1" w:rsidP="00B12EE1">
      <w:pPr>
        <w:pStyle w:val="ListParagraph"/>
        <w:numPr>
          <w:ilvl w:val="0"/>
          <w:numId w:val="14"/>
        </w:numPr>
      </w:pPr>
      <w:r w:rsidRPr="00365969">
        <w:t>Having</w:t>
      </w:r>
    </w:p>
    <w:p w14:paraId="7F7E56F3" w14:textId="77777777" w:rsidR="00B12EE1" w:rsidRDefault="00B12EE1" w:rsidP="00B12EE1"/>
    <w:p w14:paraId="2CDAB093" w14:textId="77777777" w:rsidR="00B12EE1" w:rsidRDefault="00B12EE1" w:rsidP="00B12EE1"/>
    <w:p w14:paraId="5CB4BA76" w14:textId="77777777" w:rsidR="00B12EE1" w:rsidRDefault="00B12EE1" w:rsidP="00B12EE1"/>
    <w:p w14:paraId="1C623083" w14:textId="77777777" w:rsidR="00B12EE1" w:rsidRDefault="00B12EE1" w:rsidP="00B12EE1"/>
    <w:p w14:paraId="7DEBDDCA" w14:textId="77777777" w:rsidR="00B12EE1" w:rsidRDefault="00B12EE1" w:rsidP="00B12EE1"/>
    <w:p w14:paraId="5CA8842B" w14:textId="77777777" w:rsidR="00B12EE1" w:rsidRDefault="00B12EE1" w:rsidP="00B12EE1"/>
    <w:p w14:paraId="47E35424" w14:textId="77777777" w:rsidR="00B12EE1" w:rsidRDefault="00B12EE1" w:rsidP="00B12EE1"/>
    <w:p w14:paraId="771FBFD8" w14:textId="77777777" w:rsidR="00B12EE1" w:rsidRDefault="00B12EE1" w:rsidP="00B12EE1"/>
    <w:p w14:paraId="180FA859" w14:textId="77777777" w:rsidR="00B12EE1" w:rsidRDefault="00B12EE1" w:rsidP="00B12EE1"/>
    <w:p w14:paraId="2BBA20F2" w14:textId="77777777" w:rsidR="00B12EE1" w:rsidRDefault="00B12EE1" w:rsidP="00B12EE1"/>
    <w:p w14:paraId="1E8EA9C0" w14:textId="77777777" w:rsidR="00B12EE1" w:rsidRDefault="00B12EE1" w:rsidP="00B12EE1"/>
    <w:p w14:paraId="6212E950" w14:textId="77777777" w:rsidR="00B12EE1" w:rsidRDefault="00B12EE1" w:rsidP="00B12EE1"/>
    <w:p w14:paraId="0A8D959B" w14:textId="77777777" w:rsidR="00B12EE1" w:rsidRDefault="00B12EE1" w:rsidP="00B12EE1"/>
    <w:p w14:paraId="74B1123A" w14:textId="77777777" w:rsidR="00B12EE1" w:rsidRDefault="00B12EE1" w:rsidP="00B12EE1"/>
    <w:p w14:paraId="481540BE" w14:textId="77777777" w:rsidR="00B12EE1" w:rsidRDefault="00B12EE1" w:rsidP="00B12EE1"/>
    <w:p w14:paraId="726194A8" w14:textId="77777777" w:rsidR="00B12EE1" w:rsidRDefault="00B12EE1" w:rsidP="00B12EE1"/>
    <w:p w14:paraId="2490F6DB" w14:textId="77777777" w:rsidR="00B12EE1" w:rsidRDefault="00B12EE1" w:rsidP="00B12EE1"/>
    <w:p w14:paraId="685AF2EB" w14:textId="77777777" w:rsidR="00B12EE1" w:rsidRDefault="00B12EE1" w:rsidP="00B12EE1"/>
    <w:p w14:paraId="04260687" w14:textId="77777777" w:rsidR="00B12EE1" w:rsidRDefault="00B12EE1" w:rsidP="00B12EE1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1D524C3" w14:textId="77777777" w:rsidR="00B12EE1" w:rsidRDefault="00B12EE1" w:rsidP="00B12EE1">
      <w:pPr>
        <w:ind w:left="-90"/>
        <w:rPr>
          <w:b/>
        </w:rPr>
      </w:pPr>
      <w:r>
        <w:rPr>
          <w:b/>
        </w:rPr>
        <w:lastRenderedPageBreak/>
        <w:t>Tabel Relasional</w:t>
      </w:r>
    </w:p>
    <w:p w14:paraId="28F01DC4" w14:textId="77777777" w:rsidR="00B12EE1" w:rsidRDefault="00B12EE1" w:rsidP="00B12EE1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14:paraId="1EB2A246" w14:textId="77777777" w:rsidR="00B12EE1" w:rsidRDefault="00B12EE1" w:rsidP="00B12EE1"/>
    <w:p w14:paraId="46082881" w14:textId="77777777" w:rsidR="00B12EE1" w:rsidRDefault="00B12EE1" w:rsidP="00B12EE1"/>
    <w:p w14:paraId="4206A4DF" w14:textId="77777777" w:rsidR="00B12EE1" w:rsidRDefault="00B12EE1" w:rsidP="00B12EE1"/>
    <w:p w14:paraId="13EFC7D8" w14:textId="77777777" w:rsidR="00B12EE1" w:rsidRDefault="00B12EE1" w:rsidP="00B12EE1"/>
    <w:p w14:paraId="70D27239" w14:textId="77777777" w:rsidR="00B12EE1" w:rsidRDefault="00B12EE1" w:rsidP="00B12EE1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46CC060" wp14:editId="4B1CE423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3" name="Picture 3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4DCDB" w14:textId="77777777" w:rsidR="00B12EE1" w:rsidRDefault="00B12EE1" w:rsidP="00B12EE1"/>
    <w:p w14:paraId="2249A9FB" w14:textId="77777777" w:rsidR="00B12EE1" w:rsidRDefault="00B12EE1" w:rsidP="00B12EE1"/>
    <w:p w14:paraId="7F0AD5A6" w14:textId="77777777" w:rsidR="00B12EE1" w:rsidRDefault="00B12EE1" w:rsidP="00B12EE1"/>
    <w:p w14:paraId="5DB34ED8" w14:textId="77777777" w:rsidR="00B12EE1" w:rsidRDefault="00B12EE1" w:rsidP="00B12EE1"/>
    <w:p w14:paraId="42E492F4" w14:textId="77777777" w:rsidR="00B12EE1" w:rsidRDefault="00B12EE1" w:rsidP="00B12EE1"/>
    <w:p w14:paraId="55E6765A" w14:textId="77777777" w:rsidR="00B12EE1" w:rsidRDefault="00B12EE1" w:rsidP="00B12EE1"/>
    <w:p w14:paraId="05574120" w14:textId="77777777" w:rsidR="00B12EE1" w:rsidRDefault="00B12EE1" w:rsidP="00B12EE1"/>
    <w:p w14:paraId="7F6A27B6" w14:textId="77777777" w:rsidR="00B12EE1" w:rsidRDefault="00B12EE1" w:rsidP="00B12EE1"/>
    <w:p w14:paraId="26826F13" w14:textId="77777777" w:rsidR="00B12EE1" w:rsidRDefault="00B12EE1" w:rsidP="00B12EE1"/>
    <w:p w14:paraId="74EBEC6A" w14:textId="77777777" w:rsidR="00B12EE1" w:rsidRDefault="00B12EE1" w:rsidP="00B12EE1"/>
    <w:p w14:paraId="19D98769" w14:textId="77777777" w:rsidR="00B12EE1" w:rsidRDefault="00B12EE1" w:rsidP="00B12EE1"/>
    <w:p w14:paraId="492C8602" w14:textId="77777777" w:rsidR="00B12EE1" w:rsidRDefault="00B12EE1" w:rsidP="00B12EE1"/>
    <w:p w14:paraId="4C1DE3C7" w14:textId="77777777" w:rsidR="00B12EE1" w:rsidRDefault="00B12EE1" w:rsidP="00B12EE1"/>
    <w:p w14:paraId="31B81618" w14:textId="77777777" w:rsidR="00B12EE1" w:rsidRDefault="00B12EE1" w:rsidP="00B12EE1"/>
    <w:p w14:paraId="7E347786" w14:textId="77777777" w:rsidR="00B12EE1" w:rsidRDefault="00B12EE1" w:rsidP="00B12EE1"/>
    <w:p w14:paraId="3DDA4398" w14:textId="77777777" w:rsidR="00B12EE1" w:rsidRDefault="00B12EE1" w:rsidP="00B12EE1"/>
    <w:p w14:paraId="795FF80E" w14:textId="77777777" w:rsidR="00B12EE1" w:rsidRDefault="00B12EE1" w:rsidP="00B12EE1"/>
    <w:p w14:paraId="71BC291E" w14:textId="77777777" w:rsidR="00B12EE1" w:rsidRDefault="00B12EE1" w:rsidP="00B12EE1"/>
    <w:p w14:paraId="5A8263CD" w14:textId="77777777" w:rsidR="00B12EE1" w:rsidRDefault="00B12EE1" w:rsidP="00B12EE1"/>
    <w:p w14:paraId="573B8BB5" w14:textId="77777777" w:rsidR="00B12EE1" w:rsidRDefault="00B12EE1" w:rsidP="00B12EE1"/>
    <w:p w14:paraId="226B8F99" w14:textId="77777777" w:rsidR="00B12EE1" w:rsidRDefault="00B12EE1" w:rsidP="00B12EE1"/>
    <w:p w14:paraId="1370A931" w14:textId="77777777" w:rsidR="00B12EE1" w:rsidRDefault="00B12EE1" w:rsidP="00B12EE1"/>
    <w:p w14:paraId="641770A6" w14:textId="77777777" w:rsidR="00B12EE1" w:rsidRDefault="00B12EE1" w:rsidP="00B12EE1"/>
    <w:p w14:paraId="724984D1" w14:textId="77777777" w:rsidR="00B12EE1" w:rsidRDefault="00B12EE1" w:rsidP="00B12EE1"/>
    <w:p w14:paraId="09793114" w14:textId="77777777" w:rsidR="00B12EE1" w:rsidRPr="00786CEE" w:rsidRDefault="00B12EE1" w:rsidP="00B12EE1"/>
    <w:p w14:paraId="095C7627" w14:textId="77777777" w:rsidR="00B12EE1" w:rsidRDefault="00B12EE1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2D7E40" w14:textId="77777777" w:rsidR="00B12EE1" w:rsidRPr="004678F3" w:rsidRDefault="00B12EE1" w:rsidP="00B12EE1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14:paraId="5B512D0C" w14:textId="77777777" w:rsidR="00B12EE1" w:rsidRPr="00900793" w:rsidRDefault="00B12EE1" w:rsidP="00B12EE1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543A105B" w14:textId="77777777" w:rsidR="00B12EE1" w:rsidRPr="00C7112A" w:rsidRDefault="005C6393" w:rsidP="00B12EE1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0" w:history="1">
        <w:r w:rsidR="00B12EE1" w:rsidRPr="008D626B">
          <w:rPr>
            <w:rStyle w:val="Hyperlink"/>
            <w:rFonts w:eastAsia="MS Mincho"/>
            <w:b/>
            <w:bCs/>
            <w:color w:val="000000"/>
            <w:lang w:val="id-ID"/>
          </w:rPr>
          <w:t>Select</w:t>
        </w:r>
      </w:hyperlink>
      <w:r w:rsidR="00B12EE1" w:rsidRPr="003808E0">
        <w:rPr>
          <w:color w:val="000000"/>
          <w:lang w:val="id-ID"/>
        </w:rPr>
        <w:br/>
      </w:r>
      <w:r w:rsidR="00B12EE1">
        <w:rPr>
          <w:color w:val="000000"/>
          <w:lang w:val="id-ID"/>
        </w:rPr>
        <w:t xml:space="preserve">SELECT </w:t>
      </w:r>
      <w:r w:rsidR="00B12EE1">
        <w:rPr>
          <w:color w:val="000000"/>
        </w:rPr>
        <w:t xml:space="preserve">{ * | </w:t>
      </w:r>
      <w:r w:rsidR="00B12EE1">
        <w:rPr>
          <w:color w:val="000000"/>
          <w:lang w:val="id-ID"/>
        </w:rPr>
        <w:t>field_name [, …]</w:t>
      </w:r>
      <w:r w:rsidR="00B12EE1">
        <w:rPr>
          <w:color w:val="000000"/>
        </w:rPr>
        <w:t xml:space="preserve"> }</w:t>
      </w:r>
      <w:r w:rsidR="00B12EE1">
        <w:rPr>
          <w:color w:val="000000"/>
          <w:lang w:val="id-ID"/>
        </w:rPr>
        <w:br/>
      </w:r>
      <w:r w:rsidR="00B12EE1" w:rsidRPr="00C7112A">
        <w:rPr>
          <w:color w:val="000000"/>
          <w:lang w:val="id-ID"/>
        </w:rPr>
        <w:t>FROM table_name [, …]</w:t>
      </w:r>
    </w:p>
    <w:p w14:paraId="52925B95" w14:textId="77777777" w:rsidR="00B12EE1" w:rsidRPr="003808E0" w:rsidRDefault="005C6393" w:rsidP="00B12EE1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b/>
          <w:color w:val="000000"/>
          <w:lang w:val="id-ID"/>
        </w:rPr>
      </w:pPr>
      <w:hyperlink r:id="rId11" w:history="1">
        <w:r w:rsidR="00B12EE1" w:rsidRPr="003808E0">
          <w:rPr>
            <w:rStyle w:val="Hyperlink"/>
            <w:rFonts w:eastAsia="MS Mincho"/>
            <w:b/>
            <w:bCs/>
            <w:color w:val="000000"/>
            <w:lang w:val="id-ID"/>
          </w:rPr>
          <w:t>Distinct</w:t>
        </w:r>
      </w:hyperlink>
      <w:r w:rsidR="00B12EE1" w:rsidRPr="003808E0">
        <w:rPr>
          <w:color w:val="000000"/>
          <w:lang w:val="id-ID"/>
        </w:rPr>
        <w:br/>
      </w:r>
      <w:r w:rsidR="00B12EE1">
        <w:rPr>
          <w:color w:val="000000"/>
          <w:lang w:val="id-ID"/>
        </w:rPr>
        <w:t xml:space="preserve">SELECT </w:t>
      </w:r>
      <w:r w:rsidR="00B12EE1" w:rsidRPr="003808E0">
        <w:rPr>
          <w:color w:val="000000"/>
          <w:lang w:val="id-ID"/>
        </w:rPr>
        <w:t xml:space="preserve">DISTINCT </w:t>
      </w:r>
      <w:r w:rsidR="00B12EE1">
        <w:rPr>
          <w:color w:val="000000"/>
        </w:rPr>
        <w:t xml:space="preserve">{ * | </w:t>
      </w:r>
      <w:r w:rsidR="00B12EE1">
        <w:rPr>
          <w:color w:val="000000"/>
          <w:lang w:val="id-ID"/>
        </w:rPr>
        <w:t>field_name [, …]</w:t>
      </w:r>
      <w:r w:rsidR="00B12EE1">
        <w:rPr>
          <w:color w:val="000000"/>
        </w:rPr>
        <w:t xml:space="preserve"> }</w:t>
      </w:r>
      <w:r w:rsidR="00B12EE1">
        <w:rPr>
          <w:color w:val="000000"/>
          <w:lang w:val="id-ID"/>
        </w:rPr>
        <w:br/>
      </w:r>
      <w:r w:rsidR="00B12EE1" w:rsidRPr="00C7112A">
        <w:rPr>
          <w:color w:val="000000"/>
          <w:lang w:val="id-ID"/>
        </w:rPr>
        <w:t>FROM table_name [, …]</w:t>
      </w:r>
    </w:p>
    <w:p w14:paraId="53D04BE1" w14:textId="77777777" w:rsidR="00B12EE1" w:rsidRPr="003808E0" w:rsidRDefault="005C6393" w:rsidP="00B12EE1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2" w:history="1">
        <w:r w:rsidR="00B12EE1" w:rsidRPr="003808E0">
          <w:rPr>
            <w:rStyle w:val="Hyperlink"/>
            <w:rFonts w:eastAsia="MS Mincho"/>
            <w:b/>
            <w:bCs/>
            <w:color w:val="000000"/>
            <w:lang w:val="id-ID"/>
          </w:rPr>
          <w:t>Where</w:t>
        </w:r>
      </w:hyperlink>
      <w:r w:rsidR="00B12EE1" w:rsidRPr="003808E0">
        <w:rPr>
          <w:color w:val="000000"/>
          <w:lang w:val="id-ID"/>
        </w:rPr>
        <w:br/>
      </w:r>
      <w:r w:rsidR="00B12EE1">
        <w:rPr>
          <w:color w:val="000000"/>
          <w:lang w:val="id-ID"/>
        </w:rPr>
        <w:t xml:space="preserve">SELECT </w:t>
      </w:r>
      <w:r w:rsidR="00B12EE1">
        <w:rPr>
          <w:color w:val="000000"/>
        </w:rPr>
        <w:t xml:space="preserve">{ * | </w:t>
      </w:r>
      <w:r w:rsidR="00B12EE1">
        <w:rPr>
          <w:color w:val="000000"/>
          <w:lang w:val="id-ID"/>
        </w:rPr>
        <w:t>field_name [, …]</w:t>
      </w:r>
      <w:r w:rsidR="00B12EE1">
        <w:rPr>
          <w:color w:val="000000"/>
        </w:rPr>
        <w:t xml:space="preserve"> }</w:t>
      </w:r>
      <w:r w:rsidR="00B12EE1">
        <w:rPr>
          <w:color w:val="000000"/>
          <w:lang w:val="id-ID"/>
        </w:rPr>
        <w:br/>
      </w:r>
      <w:r w:rsidR="00B12EE1" w:rsidRPr="00C7112A">
        <w:rPr>
          <w:color w:val="000000"/>
          <w:lang w:val="id-ID"/>
        </w:rPr>
        <w:t>FROM table_name [, …]</w:t>
      </w:r>
      <w:r w:rsidR="00B12EE1" w:rsidRPr="003808E0">
        <w:rPr>
          <w:b/>
          <w:color w:val="000000"/>
          <w:lang w:val="id-ID"/>
        </w:rPr>
        <w:br/>
      </w:r>
      <w:r w:rsidR="00B12EE1" w:rsidRPr="003808E0">
        <w:rPr>
          <w:color w:val="000000"/>
          <w:lang w:val="id-ID"/>
        </w:rPr>
        <w:t>WHERE {condition}</w:t>
      </w:r>
    </w:p>
    <w:p w14:paraId="78FBCE07" w14:textId="77777777" w:rsidR="00B12EE1" w:rsidRDefault="005C6393" w:rsidP="00B12EE1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3" w:history="1">
        <w:r w:rsidR="00B12EE1" w:rsidRPr="003808E0">
          <w:rPr>
            <w:rStyle w:val="Hyperlink"/>
            <w:rFonts w:eastAsia="MS Mincho"/>
            <w:b/>
            <w:bCs/>
            <w:color w:val="000000"/>
            <w:lang w:val="id-ID"/>
          </w:rPr>
          <w:t>Between</w:t>
        </w:r>
      </w:hyperlink>
      <w:r w:rsidR="00B12EE1" w:rsidRPr="003808E0">
        <w:rPr>
          <w:color w:val="000000"/>
          <w:lang w:val="id-ID"/>
        </w:rPr>
        <w:br/>
      </w:r>
      <w:r w:rsidR="00B12EE1">
        <w:rPr>
          <w:color w:val="000000"/>
          <w:lang w:val="id-ID"/>
        </w:rPr>
        <w:t xml:space="preserve">SELECT </w:t>
      </w:r>
      <w:r w:rsidR="00B12EE1">
        <w:rPr>
          <w:color w:val="000000"/>
        </w:rPr>
        <w:t xml:space="preserve">{ * | </w:t>
      </w:r>
      <w:r w:rsidR="00B12EE1">
        <w:rPr>
          <w:color w:val="000000"/>
          <w:lang w:val="id-ID"/>
        </w:rPr>
        <w:t>field_name [, …]</w:t>
      </w:r>
      <w:r w:rsidR="00B12EE1">
        <w:rPr>
          <w:color w:val="000000"/>
        </w:rPr>
        <w:t xml:space="preserve"> }</w:t>
      </w:r>
      <w:r w:rsidR="00B12EE1">
        <w:rPr>
          <w:color w:val="000000"/>
          <w:lang w:val="id-ID"/>
        </w:rPr>
        <w:br/>
      </w:r>
      <w:r w:rsidR="00B12EE1" w:rsidRPr="00C7112A">
        <w:rPr>
          <w:color w:val="000000"/>
          <w:lang w:val="id-ID"/>
        </w:rPr>
        <w:t>FROM table_name [, …]</w:t>
      </w:r>
      <w:r w:rsidR="00B12EE1" w:rsidRPr="003808E0">
        <w:rPr>
          <w:b/>
          <w:color w:val="000000"/>
          <w:lang w:val="id-ID"/>
        </w:rPr>
        <w:br/>
      </w:r>
      <w:r w:rsidR="00B12EE1">
        <w:rPr>
          <w:color w:val="000000"/>
          <w:lang w:val="id-ID"/>
        </w:rPr>
        <w:t>WHERE field_name</w:t>
      </w:r>
      <w:r w:rsidR="00B12EE1" w:rsidRPr="003808E0">
        <w:rPr>
          <w:color w:val="000000"/>
          <w:lang w:val="id-ID"/>
        </w:rPr>
        <w:t xml:space="preserve"> BETWEEN </w:t>
      </w:r>
      <w:r w:rsidR="00B12EE1">
        <w:rPr>
          <w:color w:val="000000"/>
          <w:lang w:val="id-ID"/>
        </w:rPr>
        <w:t>value1</w:t>
      </w:r>
      <w:r w:rsidR="00B12EE1" w:rsidRPr="003808E0">
        <w:rPr>
          <w:color w:val="000000"/>
          <w:lang w:val="id-ID"/>
        </w:rPr>
        <w:t xml:space="preserve"> </w:t>
      </w:r>
      <w:smartTag w:uri="urn:schemas-microsoft-com:office:smarttags" w:element="stockticker">
        <w:r w:rsidR="00B12EE1" w:rsidRPr="003808E0">
          <w:rPr>
            <w:color w:val="000000"/>
            <w:lang w:val="id-ID"/>
          </w:rPr>
          <w:t>AND</w:t>
        </w:r>
      </w:smartTag>
      <w:r w:rsidR="00B12EE1">
        <w:rPr>
          <w:color w:val="000000"/>
          <w:lang w:val="id-ID"/>
        </w:rPr>
        <w:t xml:space="preserve"> value2</w:t>
      </w:r>
    </w:p>
    <w:p w14:paraId="6F1BD3D5" w14:textId="77777777" w:rsidR="00B12EE1" w:rsidRPr="002F787B" w:rsidRDefault="005C6393" w:rsidP="00B12EE1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4" w:history="1">
        <w:r w:rsidR="00B12EE1" w:rsidRPr="002F787B">
          <w:rPr>
            <w:rStyle w:val="Hyperlink"/>
            <w:b/>
            <w:bCs/>
            <w:color w:val="auto"/>
            <w:lang w:val="id-ID"/>
          </w:rPr>
          <w:t>Like</w:t>
        </w:r>
      </w:hyperlink>
      <w:r w:rsidR="00B12EE1" w:rsidRPr="002F787B">
        <w:rPr>
          <w:color w:val="000000"/>
          <w:lang w:val="id-ID"/>
        </w:rPr>
        <w:br/>
        <w:t xml:space="preserve">SELECT </w:t>
      </w:r>
      <w:r w:rsidR="00B12EE1" w:rsidRPr="002F787B">
        <w:rPr>
          <w:color w:val="000000"/>
        </w:rPr>
        <w:t xml:space="preserve">{ * | </w:t>
      </w:r>
      <w:r w:rsidR="00B12EE1" w:rsidRPr="002F787B">
        <w:rPr>
          <w:color w:val="000000"/>
          <w:lang w:val="id-ID"/>
        </w:rPr>
        <w:t>field_name [, …]</w:t>
      </w:r>
      <w:r w:rsidR="00B12EE1" w:rsidRPr="002F787B">
        <w:rPr>
          <w:color w:val="000000"/>
        </w:rPr>
        <w:t xml:space="preserve"> }</w:t>
      </w:r>
      <w:r w:rsidR="00B12EE1" w:rsidRPr="002F787B">
        <w:rPr>
          <w:color w:val="000000"/>
          <w:lang w:val="id-ID"/>
        </w:rPr>
        <w:br/>
        <w:t>FROM table_name [, …]</w:t>
      </w:r>
      <w:r w:rsidR="00B12EE1" w:rsidRPr="002F787B">
        <w:rPr>
          <w:b/>
          <w:color w:val="000000"/>
          <w:lang w:val="id-ID"/>
        </w:rPr>
        <w:br/>
      </w:r>
      <w:r w:rsidR="00B12EE1" w:rsidRPr="002F787B">
        <w:rPr>
          <w:color w:val="000000"/>
          <w:lang w:val="id-ID"/>
        </w:rPr>
        <w:t>WHERE field_name LIKE {PATTERN}</w:t>
      </w:r>
    </w:p>
    <w:p w14:paraId="199A84CC" w14:textId="77777777" w:rsidR="00B12EE1" w:rsidRPr="00144363" w:rsidRDefault="00B12EE1" w:rsidP="00B12EE1">
      <w:pPr>
        <w:pStyle w:val="ListParagraph"/>
        <w:ind w:left="-124"/>
        <w:rPr>
          <w:rFonts w:ascii="Arial" w:hAnsi="Arial" w:cs="Arial"/>
          <w:i/>
          <w:sz w:val="16"/>
        </w:rPr>
      </w:pPr>
      <w:r>
        <w:rPr>
          <w:b/>
          <w:bCs/>
        </w:rPr>
        <w:t>Aggregate</w:t>
      </w:r>
    </w:p>
    <w:p w14:paraId="57E547AC" w14:textId="77777777" w:rsidR="00B12EE1" w:rsidRPr="0034768D" w:rsidRDefault="00B12EE1" w:rsidP="00B12EE1">
      <w:pPr>
        <w:jc w:val="both"/>
      </w:pPr>
      <w:r>
        <w:t>These are the</w:t>
      </w:r>
      <w:r>
        <w:rPr>
          <w:lang w:val="id-ID"/>
        </w:rPr>
        <w:t xml:space="preserve"> </w:t>
      </w:r>
      <w:r w:rsidRPr="005E7820">
        <w:t>a</w:t>
      </w:r>
      <w:r w:rsidRPr="005E7820">
        <w:rPr>
          <w:lang w:val="id-ID"/>
        </w:rPr>
        <w:t>g</w:t>
      </w:r>
      <w:r w:rsidRPr="005E7820">
        <w:t>g</w:t>
      </w:r>
      <w:r w:rsidRPr="005E7820">
        <w:rPr>
          <w:lang w:val="id-ID"/>
        </w:rPr>
        <w:t>regat</w:t>
      </w:r>
      <w:r w:rsidRPr="005E7820">
        <w:t>e functions</w:t>
      </w:r>
      <w:r>
        <w:rPr>
          <w:lang w:val="id-ID"/>
        </w:rPr>
        <w:t>:</w:t>
      </w:r>
    </w:p>
    <w:p w14:paraId="11FB68DB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11693">
        <w:rPr>
          <w:b/>
          <w:lang w:val="id-ID"/>
        </w:rPr>
        <w:t>Sum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 = </w:t>
      </w:r>
      <w:r>
        <w:t>to sum the total content of the field</w:t>
      </w:r>
      <w:r w:rsidRPr="00C11693">
        <w:rPr>
          <w:lang w:val="id-ID"/>
        </w:rPr>
        <w:t>.</w:t>
      </w:r>
    </w:p>
    <w:p w14:paraId="74F24517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2. </w:t>
      </w:r>
      <w:r w:rsidRPr="002C6089">
        <w:rPr>
          <w:b/>
          <w:lang w:val="id-ID"/>
        </w:rPr>
        <w:t>C</w:t>
      </w:r>
      <w:r w:rsidRPr="00C11693">
        <w:rPr>
          <w:b/>
          <w:lang w:val="id-ID"/>
        </w:rPr>
        <w:t>ount</w:t>
      </w:r>
      <w:r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 = </w:t>
      </w:r>
      <w:r>
        <w:t>to count the total of rows from the data</w:t>
      </w:r>
      <w:r w:rsidRPr="00C11693">
        <w:rPr>
          <w:lang w:val="id-ID"/>
        </w:rPr>
        <w:t>.</w:t>
      </w:r>
    </w:p>
    <w:p w14:paraId="0D5171A7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A</w:t>
      </w:r>
      <w:r w:rsidRPr="00C11693">
        <w:rPr>
          <w:b/>
          <w:lang w:val="id-ID"/>
        </w:rPr>
        <w:t>vg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average from content of the rows</w:t>
      </w:r>
      <w:r w:rsidRPr="00C11693">
        <w:rPr>
          <w:lang w:val="id-ID"/>
        </w:rPr>
        <w:t>.</w:t>
      </w:r>
    </w:p>
    <w:p w14:paraId="0881D589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4.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ax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maximum value from content of the rows</w:t>
      </w:r>
      <w:r w:rsidRPr="00C11693">
        <w:rPr>
          <w:lang w:val="id-ID"/>
        </w:rPr>
        <w:t>.</w:t>
      </w:r>
    </w:p>
    <w:p w14:paraId="77E98F48" w14:textId="77777777" w:rsidR="00B12EE1" w:rsidRDefault="00B12EE1" w:rsidP="00B12EE1">
      <w:pPr>
        <w:jc w:val="both"/>
      </w:pPr>
      <w:r>
        <w:rPr>
          <w:lang w:val="id-ID"/>
        </w:rPr>
        <w:t xml:space="preserve">5.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in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minimum value from content of the rows</w:t>
      </w:r>
      <w:r w:rsidRPr="00C11693">
        <w:rPr>
          <w:lang w:val="id-ID"/>
        </w:rPr>
        <w:t>.</w:t>
      </w:r>
    </w:p>
    <w:p w14:paraId="562AA4EE" w14:textId="77777777" w:rsidR="00B12EE1" w:rsidRPr="00144363" w:rsidRDefault="00B12EE1" w:rsidP="00B12EE1">
      <w:pPr>
        <w:jc w:val="both"/>
      </w:pPr>
    </w:p>
    <w:p w14:paraId="3D062E54" w14:textId="77777777" w:rsidR="00B12EE1" w:rsidRDefault="00B12EE1" w:rsidP="00B12EE1">
      <w:pPr>
        <w:jc w:val="both"/>
      </w:pPr>
      <w:r>
        <w:t>Additional syntax:</w:t>
      </w:r>
    </w:p>
    <w:p w14:paraId="312C2DA0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32FB3">
        <w:rPr>
          <w:b/>
        </w:rPr>
        <w:t>O</w:t>
      </w:r>
      <w:r w:rsidRPr="00C32FB3">
        <w:rPr>
          <w:b/>
          <w:lang w:val="id-ID"/>
        </w:rPr>
        <w:t>rder by</w:t>
      </w:r>
      <w:r>
        <w:t xml:space="preserve"> = to sort the data</w:t>
      </w:r>
      <w:r w:rsidRPr="00C11693">
        <w:rPr>
          <w:lang w:val="id-ID"/>
        </w:rPr>
        <w:t xml:space="preserve">. </w:t>
      </w:r>
      <w:r>
        <w:t>The default format is ascending</w:t>
      </w:r>
      <w:r w:rsidRPr="00C11693">
        <w:rPr>
          <w:lang w:val="id-ID"/>
        </w:rPr>
        <w:t>.</w:t>
      </w:r>
    </w:p>
    <w:p w14:paraId="06DF1631" w14:textId="77777777" w:rsidR="00B12EE1" w:rsidRPr="00EF7668" w:rsidRDefault="00B12EE1" w:rsidP="00B12EE1">
      <w:pPr>
        <w:jc w:val="both"/>
      </w:pPr>
      <w:r>
        <w:rPr>
          <w:lang w:val="id-ID"/>
        </w:rPr>
        <w:t xml:space="preserve">2. </w:t>
      </w:r>
      <w:r w:rsidRPr="00C32FB3">
        <w:rPr>
          <w:b/>
        </w:rPr>
        <w:t>G</w:t>
      </w:r>
      <w:r w:rsidRPr="00C32FB3">
        <w:rPr>
          <w:b/>
          <w:lang w:val="id-ID"/>
        </w:rPr>
        <w:t>roup by</w:t>
      </w:r>
      <w:r>
        <w:t xml:space="preserve"> = to group the data that not use the aggregate function.</w:t>
      </w:r>
    </w:p>
    <w:p w14:paraId="3762F8B8" w14:textId="77777777" w:rsidR="00B12EE1" w:rsidRDefault="00B12EE1" w:rsidP="00B12EE1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H</w:t>
      </w:r>
      <w:r w:rsidRPr="00C32FB3">
        <w:rPr>
          <w:b/>
          <w:lang w:val="id-ID"/>
        </w:rPr>
        <w:t>aving</w:t>
      </w:r>
      <w:r w:rsidRPr="002C6089">
        <w:rPr>
          <w:lang w:val="id-ID"/>
        </w:rPr>
        <w:t xml:space="preserve"> = </w:t>
      </w:r>
      <w:r>
        <w:t>to make a condition for aggregate function that we used</w:t>
      </w:r>
      <w:r w:rsidRPr="00C11693">
        <w:rPr>
          <w:lang w:val="id-ID"/>
        </w:rPr>
        <w:t xml:space="preserve">. </w:t>
      </w:r>
    </w:p>
    <w:p w14:paraId="6AEC770B" w14:textId="77777777" w:rsidR="00B12EE1" w:rsidRPr="006C6BD9" w:rsidRDefault="00B12EE1" w:rsidP="00B12EE1">
      <w:pPr>
        <w:jc w:val="both"/>
      </w:pPr>
    </w:p>
    <w:p w14:paraId="0C9FD6C9" w14:textId="77777777" w:rsidR="00B12EE1" w:rsidRDefault="00B12EE1" w:rsidP="00B12EE1">
      <w:pPr>
        <w:jc w:val="both"/>
        <w:rPr>
          <w:lang w:val="id-ID"/>
        </w:rPr>
      </w:pPr>
      <w:r>
        <w:t>The order of using the syntax</w:t>
      </w:r>
      <w:r>
        <w:rPr>
          <w:lang w:val="id-ID"/>
        </w:rPr>
        <w:t>:</w:t>
      </w:r>
    </w:p>
    <w:p w14:paraId="6AFFA52C" w14:textId="77777777" w:rsidR="00B12EE1" w:rsidRPr="004155B4" w:rsidRDefault="00B12EE1" w:rsidP="00B12EE1">
      <w:pPr>
        <w:pStyle w:val="ListParagraph"/>
        <w:numPr>
          <w:ilvl w:val="1"/>
          <w:numId w:val="12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group by</w:t>
      </w:r>
    </w:p>
    <w:p w14:paraId="6C70861D" w14:textId="77777777" w:rsidR="00B12EE1" w:rsidRDefault="00B12EE1" w:rsidP="00B12EE1">
      <w:pPr>
        <w:pStyle w:val="ListParagraph"/>
        <w:numPr>
          <w:ilvl w:val="1"/>
          <w:numId w:val="12"/>
        </w:numPr>
        <w:tabs>
          <w:tab w:val="left" w:pos="270"/>
          <w:tab w:val="left" w:pos="1080"/>
        </w:tabs>
        <w:ind w:hanging="1440"/>
        <w:jc w:val="both"/>
      </w:pPr>
      <w:r w:rsidRPr="004155B4">
        <w:rPr>
          <w:lang w:val="id-ID"/>
        </w:rPr>
        <w:t>having</w:t>
      </w:r>
      <w:r>
        <w:t xml:space="preserve"> (to use having, must use group by)</w:t>
      </w:r>
    </w:p>
    <w:p w14:paraId="33D5ED90" w14:textId="77777777" w:rsidR="00B12EE1" w:rsidRDefault="00B12EE1" w:rsidP="00B12EE1">
      <w:pPr>
        <w:pStyle w:val="ListParagraph"/>
        <w:numPr>
          <w:ilvl w:val="1"/>
          <w:numId w:val="12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order by</w:t>
      </w:r>
    </w:p>
    <w:p w14:paraId="31077DDD" w14:textId="77777777" w:rsidR="00B12EE1" w:rsidRPr="00FB6E33" w:rsidRDefault="00B12EE1" w:rsidP="00B12EE1">
      <w:pPr>
        <w:tabs>
          <w:tab w:val="left" w:pos="270"/>
          <w:tab w:val="left" w:pos="1080"/>
        </w:tabs>
        <w:jc w:val="both"/>
        <w:rPr>
          <w:lang w:val="id-ID"/>
        </w:rPr>
      </w:pPr>
    </w:p>
    <w:p w14:paraId="077444E1" w14:textId="77777777" w:rsidR="00B12EE1" w:rsidRDefault="00B12EE1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2832B0E" w14:textId="77777777" w:rsidR="00B12EE1" w:rsidRPr="00876A58" w:rsidRDefault="00B12EE1" w:rsidP="00B12EE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D177E38" w14:textId="77777777" w:rsidR="00B12EE1" w:rsidRPr="00876A58" w:rsidRDefault="00B12EE1" w:rsidP="00B12EE1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195204C9" w14:textId="77777777" w:rsidR="00B12EE1" w:rsidRDefault="00B12EE1" w:rsidP="00B12EE1">
      <w:pPr>
        <w:rPr>
          <w:lang w:val="id-ID"/>
        </w:rPr>
      </w:pPr>
    </w:p>
    <w:p w14:paraId="7A8E4FB5" w14:textId="77777777" w:rsidR="00B12EE1" w:rsidRDefault="00B12EE1" w:rsidP="00B12EE1">
      <w:pPr>
        <w:pStyle w:val="ListParagraph"/>
        <w:numPr>
          <w:ilvl w:val="0"/>
          <w:numId w:val="13"/>
        </w:numPr>
        <w:ind w:left="360"/>
        <w:jc w:val="both"/>
      </w:pPr>
      <w:r>
        <w:t xml:space="preserve">Display Maximum Price (obtained from the maximum price of all treatment), Minimum Price (obtained from minimum price of all treatment), and </w:t>
      </w:r>
      <w:r w:rsidRPr="005509A5">
        <w:t>Average Price</w:t>
      </w:r>
      <w:r>
        <w:t xml:space="preserve"> (obtained by rounding the average value of Price in 2 decimal format). </w:t>
      </w:r>
    </w:p>
    <w:p w14:paraId="4094D7E7" w14:textId="77777777" w:rsidR="00B12EE1" w:rsidRDefault="00B12EE1" w:rsidP="00B12EE1">
      <w:pPr>
        <w:ind w:left="360"/>
        <w:jc w:val="both"/>
      </w:pPr>
      <w:r>
        <w:t>(</w:t>
      </w:r>
      <w:r w:rsidRPr="00F5793F">
        <w:rPr>
          <w:b/>
        </w:rPr>
        <w:t>max</w:t>
      </w:r>
      <w:r>
        <w:t xml:space="preserve">, </w:t>
      </w:r>
      <w:r w:rsidRPr="00F5793F">
        <w:rPr>
          <w:b/>
        </w:rPr>
        <w:t>min</w:t>
      </w:r>
      <w:r>
        <w:t xml:space="preserve">, </w:t>
      </w:r>
      <w:r w:rsidRPr="00F5793F">
        <w:rPr>
          <w:b/>
        </w:rPr>
        <w:t>cast</w:t>
      </w:r>
      <w:r>
        <w:t xml:space="preserve">, </w:t>
      </w:r>
      <w:r w:rsidRPr="00F5793F">
        <w:rPr>
          <w:b/>
        </w:rPr>
        <w:t>round</w:t>
      </w:r>
      <w:r>
        <w:t xml:space="preserve">, </w:t>
      </w:r>
      <w:r w:rsidRPr="00F5793F">
        <w:rPr>
          <w:b/>
        </w:rPr>
        <w:t>avg</w:t>
      </w:r>
      <w:r>
        <w:t>)</w:t>
      </w:r>
    </w:p>
    <w:p w14:paraId="292B8A38" w14:textId="77777777" w:rsidR="00B12EE1" w:rsidRDefault="00B12EE1" w:rsidP="00B12EE1">
      <w:pPr>
        <w:ind w:left="360"/>
        <w:jc w:val="both"/>
      </w:pPr>
    </w:p>
    <w:p w14:paraId="06623CE5" w14:textId="77777777" w:rsidR="00B12EE1" w:rsidRDefault="00B12EE1" w:rsidP="00B12EE1">
      <w:pPr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 wp14:anchorId="2E68F493" wp14:editId="0B7B676C">
            <wp:extent cx="2766695" cy="368300"/>
            <wp:effectExtent l="0" t="0" r="0" b="0"/>
            <wp:docPr id="13" name="Picture 13" descr="C:\Users\AdityaMili\Desktop\BANK SOAL\Bank Case Making\05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5 -\new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D9AA" w14:textId="77777777" w:rsidR="00B12EE1" w:rsidRDefault="00B12EE1" w:rsidP="00B12EE1">
      <w:pPr>
        <w:ind w:left="360"/>
        <w:jc w:val="both"/>
      </w:pPr>
    </w:p>
    <w:p w14:paraId="4498F246" w14:textId="77777777" w:rsidR="00B12EE1" w:rsidRDefault="00B12EE1" w:rsidP="00B12EE1">
      <w:pPr>
        <w:pStyle w:val="ListParagraph"/>
        <w:numPr>
          <w:ilvl w:val="0"/>
          <w:numId w:val="13"/>
        </w:numPr>
        <w:ind w:left="360"/>
        <w:jc w:val="both"/>
      </w:pPr>
      <w:r>
        <w:t xml:space="preserve">Display </w:t>
      </w:r>
      <w:r w:rsidRPr="00B93593">
        <w:t>StaffPosition,</w:t>
      </w:r>
      <w:r>
        <w:t xml:space="preserve"> </w:t>
      </w:r>
      <w:r w:rsidRPr="00C26A2B">
        <w:t>Gender</w:t>
      </w:r>
      <w:r>
        <w:t xml:space="preserve"> (obtained from first character of staff’s gender), and Average Salary (obtained by adding ‘Rp.’ in front of the average of StaffSalary in 2 decimal format).</w:t>
      </w:r>
    </w:p>
    <w:p w14:paraId="3A934505" w14:textId="77777777" w:rsidR="00B12EE1" w:rsidRDefault="00B12EE1" w:rsidP="00B12EE1">
      <w:pPr>
        <w:pStyle w:val="ListParagraph"/>
        <w:ind w:left="360"/>
        <w:jc w:val="both"/>
      </w:pPr>
      <w:r>
        <w:t>(</w:t>
      </w:r>
      <w:r w:rsidRPr="004F0C92">
        <w:rPr>
          <w:b/>
        </w:rPr>
        <w:t>left</w:t>
      </w:r>
      <w:r>
        <w:t xml:space="preserve">, </w:t>
      </w:r>
      <w:r w:rsidRPr="004F0C92">
        <w:rPr>
          <w:b/>
        </w:rPr>
        <w:t>cast</w:t>
      </w:r>
      <w:r>
        <w:t xml:space="preserve">, </w:t>
      </w:r>
      <w:r w:rsidRPr="004F0C92">
        <w:rPr>
          <w:b/>
        </w:rPr>
        <w:t>avg</w:t>
      </w:r>
      <w:r>
        <w:t xml:space="preserve">, </w:t>
      </w:r>
      <w:r w:rsidRPr="004F0C92">
        <w:rPr>
          <w:b/>
        </w:rPr>
        <w:t>group by</w:t>
      </w:r>
      <w:r>
        <w:t>)</w:t>
      </w:r>
    </w:p>
    <w:p w14:paraId="3ECB9646" w14:textId="77777777" w:rsidR="00B12EE1" w:rsidRDefault="00B12EE1" w:rsidP="00B12EE1">
      <w:pPr>
        <w:pStyle w:val="ListParagraph"/>
        <w:ind w:left="360"/>
        <w:jc w:val="both"/>
      </w:pPr>
    </w:p>
    <w:p w14:paraId="2350E3E2" w14:textId="77777777" w:rsidR="00B12EE1" w:rsidRDefault="00B12EE1" w:rsidP="00B12EE1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 wp14:anchorId="183B60AB" wp14:editId="38F85012">
            <wp:extent cx="2517775" cy="748030"/>
            <wp:effectExtent l="0" t="0" r="0" b="0"/>
            <wp:docPr id="14" name="Picture 14" descr="C:\Users\AdityaMili\Desktop\BANK SOAL\Bank Case Making\05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5 -\new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1084" w14:textId="77777777" w:rsidR="00B12EE1" w:rsidRDefault="00B12EE1" w:rsidP="00B12EE1">
      <w:pPr>
        <w:pStyle w:val="ListParagraph"/>
        <w:ind w:left="360"/>
        <w:jc w:val="both"/>
      </w:pPr>
    </w:p>
    <w:p w14:paraId="34DD99BB" w14:textId="77777777" w:rsidR="00B12EE1" w:rsidRDefault="00B12EE1" w:rsidP="00B12EE1">
      <w:pPr>
        <w:pStyle w:val="ListParagraph"/>
        <w:numPr>
          <w:ilvl w:val="0"/>
          <w:numId w:val="13"/>
        </w:numPr>
        <w:ind w:left="360"/>
        <w:jc w:val="both"/>
      </w:pPr>
      <w:r>
        <w:t xml:space="preserve">Display </w:t>
      </w:r>
      <w:r w:rsidRPr="00C27D78">
        <w:t>TransactionDate</w:t>
      </w:r>
      <w:r>
        <w:t xml:space="preserve"> (obtained from TransactionDate in ‘Mon dd,yyyy’ format), and Total Transaction per Day (obtained from the total number of transaction).</w:t>
      </w:r>
    </w:p>
    <w:p w14:paraId="345F657D" w14:textId="77777777" w:rsidR="00B12EE1" w:rsidRDefault="00B12EE1" w:rsidP="00B12EE1">
      <w:pPr>
        <w:pStyle w:val="ListParagraph"/>
        <w:ind w:left="360"/>
        <w:jc w:val="both"/>
      </w:pPr>
      <w:r>
        <w:t>(</w:t>
      </w:r>
      <w:r w:rsidRPr="008D6E97">
        <w:rPr>
          <w:b/>
        </w:rPr>
        <w:t>convert</w:t>
      </w:r>
      <w:r>
        <w:t xml:space="preserve">, </w:t>
      </w:r>
      <w:r w:rsidRPr="008D6E97">
        <w:rPr>
          <w:b/>
        </w:rPr>
        <w:t>count</w:t>
      </w:r>
      <w:r>
        <w:t xml:space="preserve">, </w:t>
      </w:r>
      <w:r w:rsidRPr="008D6E97">
        <w:rPr>
          <w:b/>
        </w:rPr>
        <w:t>group by</w:t>
      </w:r>
      <w:r>
        <w:t>)</w:t>
      </w:r>
    </w:p>
    <w:p w14:paraId="4AC53BFC" w14:textId="77777777" w:rsidR="00B12EE1" w:rsidRDefault="00B12EE1" w:rsidP="00B12EE1">
      <w:pPr>
        <w:pStyle w:val="ListParagraph"/>
        <w:ind w:left="360"/>
        <w:jc w:val="both"/>
      </w:pPr>
    </w:p>
    <w:p w14:paraId="0B9B08A5" w14:textId="77777777" w:rsidR="00B12EE1" w:rsidRDefault="00B12EE1" w:rsidP="00B12EE1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 wp14:anchorId="2924951D" wp14:editId="7B793374">
            <wp:extent cx="2505710" cy="748030"/>
            <wp:effectExtent l="0" t="0" r="0" b="0"/>
            <wp:docPr id="15" name="Picture 15" descr="C:\Users\AdityaMili\Desktop\BANK SOAL\Bank Case Making\05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5 -\new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4A1A" w14:textId="77777777" w:rsidR="00B12EE1" w:rsidRDefault="00B12EE1" w:rsidP="00B12EE1">
      <w:pPr>
        <w:pStyle w:val="ListParagraph"/>
        <w:ind w:left="360"/>
        <w:jc w:val="both"/>
      </w:pPr>
    </w:p>
    <w:p w14:paraId="0DD2AF13" w14:textId="77777777" w:rsidR="00B12EE1" w:rsidRDefault="00B12EE1" w:rsidP="00B12EE1">
      <w:pPr>
        <w:pStyle w:val="ListParagraph"/>
        <w:numPr>
          <w:ilvl w:val="0"/>
          <w:numId w:val="13"/>
        </w:numPr>
        <w:ind w:left="360"/>
        <w:jc w:val="both"/>
      </w:pPr>
      <w:r>
        <w:t xml:space="preserve">Display </w:t>
      </w:r>
      <w:r w:rsidRPr="00670390">
        <w:t>CustomerGender</w:t>
      </w:r>
      <w:r>
        <w:t xml:space="preserve"> (obtained from customer’s gender in uppercase format), and Total Transaction (obtained from the total number of transaction).</w:t>
      </w:r>
    </w:p>
    <w:p w14:paraId="66932765" w14:textId="77777777" w:rsidR="00B12EE1" w:rsidRDefault="00B12EE1" w:rsidP="00B12EE1">
      <w:pPr>
        <w:pStyle w:val="ListParagraph"/>
        <w:tabs>
          <w:tab w:val="left" w:pos="6420"/>
        </w:tabs>
        <w:ind w:left="360"/>
        <w:jc w:val="both"/>
      </w:pPr>
      <w:r>
        <w:t>(</w:t>
      </w:r>
      <w:r w:rsidRPr="00C777F8">
        <w:rPr>
          <w:b/>
        </w:rPr>
        <w:t>upper</w:t>
      </w:r>
      <w:r>
        <w:t xml:space="preserve">, </w:t>
      </w:r>
      <w:r w:rsidRPr="00C777F8">
        <w:rPr>
          <w:b/>
        </w:rPr>
        <w:t>count</w:t>
      </w:r>
      <w:r>
        <w:t xml:space="preserve">, </w:t>
      </w:r>
      <w:r w:rsidRPr="00C777F8">
        <w:rPr>
          <w:b/>
        </w:rPr>
        <w:t>group by</w:t>
      </w:r>
      <w:r>
        <w:t>)</w:t>
      </w:r>
    </w:p>
    <w:p w14:paraId="365B3013" w14:textId="77777777" w:rsidR="00B12EE1" w:rsidRDefault="00B12EE1" w:rsidP="00B12EE1">
      <w:pPr>
        <w:pStyle w:val="ListParagraph"/>
        <w:ind w:left="360"/>
        <w:jc w:val="both"/>
      </w:pPr>
    </w:p>
    <w:p w14:paraId="63500F55" w14:textId="77777777" w:rsidR="00B12EE1" w:rsidRDefault="00B12EE1" w:rsidP="00B12EE1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 wp14:anchorId="73B7D2A3" wp14:editId="6E18ADD3">
            <wp:extent cx="2185035" cy="522605"/>
            <wp:effectExtent l="0" t="0" r="0" b="0"/>
            <wp:docPr id="16" name="Picture 16" descr="C:\Users\AdityaMili\Desktop\BANK SOAL\Bank Case Making\05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5 -\new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2632" w14:textId="77777777" w:rsidR="00B12EE1" w:rsidRDefault="00B12EE1" w:rsidP="00B12EE1">
      <w:pPr>
        <w:pStyle w:val="ListParagraph"/>
        <w:ind w:left="360"/>
        <w:jc w:val="both"/>
      </w:pPr>
    </w:p>
    <w:p w14:paraId="09EAF860" w14:textId="77777777" w:rsidR="00B12EE1" w:rsidRDefault="00B12EE1" w:rsidP="00B12EE1">
      <w:pPr>
        <w:pStyle w:val="ListParagraph"/>
        <w:numPr>
          <w:ilvl w:val="0"/>
          <w:numId w:val="13"/>
        </w:numPr>
        <w:spacing w:line="276" w:lineRule="auto"/>
        <w:ind w:left="360"/>
        <w:jc w:val="both"/>
      </w:pPr>
      <w:r>
        <w:t xml:space="preserve">Display </w:t>
      </w:r>
      <w:r w:rsidRPr="0070015D">
        <w:t>TreatmentTypeName</w:t>
      </w:r>
      <w:r>
        <w:t xml:space="preserve">, and Total </w:t>
      </w:r>
      <w:r w:rsidRPr="00377940">
        <w:t>Transaction</w:t>
      </w:r>
      <w:r>
        <w:t xml:space="preserve"> (obtained from the total number of transaction). Then sort the data in descending format based on the total of transaction.</w:t>
      </w:r>
    </w:p>
    <w:p w14:paraId="164734CC" w14:textId="77777777" w:rsidR="00B12EE1" w:rsidRDefault="00B12EE1" w:rsidP="00B12EE1">
      <w:pPr>
        <w:pStyle w:val="ListParagraph"/>
        <w:spacing w:line="276" w:lineRule="auto"/>
        <w:ind w:left="360"/>
        <w:jc w:val="both"/>
      </w:pPr>
      <w:r>
        <w:t>(</w:t>
      </w:r>
      <w:r w:rsidRPr="007664A0">
        <w:rPr>
          <w:b/>
        </w:rPr>
        <w:t>count</w:t>
      </w:r>
      <w:r>
        <w:t xml:space="preserve">, </w:t>
      </w:r>
      <w:r w:rsidRPr="007664A0">
        <w:rPr>
          <w:b/>
        </w:rPr>
        <w:t>group by</w:t>
      </w:r>
      <w:r>
        <w:t xml:space="preserve">, </w:t>
      </w:r>
      <w:r w:rsidRPr="007664A0">
        <w:rPr>
          <w:b/>
        </w:rPr>
        <w:t>order by</w:t>
      </w:r>
      <w:r>
        <w:t>)</w:t>
      </w:r>
    </w:p>
    <w:p w14:paraId="44C1393F" w14:textId="77777777" w:rsidR="00B12EE1" w:rsidRDefault="00B12EE1" w:rsidP="00B12EE1">
      <w:pPr>
        <w:pStyle w:val="ListParagraph"/>
        <w:spacing w:line="276" w:lineRule="auto"/>
        <w:ind w:left="360"/>
        <w:jc w:val="both"/>
      </w:pPr>
    </w:p>
    <w:p w14:paraId="43BDF623" w14:textId="77777777" w:rsidR="00B12EE1" w:rsidRDefault="00B12EE1" w:rsidP="00B12EE1">
      <w:pPr>
        <w:pStyle w:val="ListParagraph"/>
        <w:spacing w:line="276" w:lineRule="auto"/>
        <w:ind w:left="360"/>
        <w:jc w:val="both"/>
      </w:pPr>
      <w:r w:rsidRPr="003E15D5">
        <w:rPr>
          <w:noProof/>
          <w:lang w:eastAsia="en-US"/>
        </w:rPr>
        <w:drawing>
          <wp:inline distT="0" distB="0" distL="0" distR="0" wp14:anchorId="43D1662C" wp14:editId="53497CD3">
            <wp:extent cx="2351405" cy="735965"/>
            <wp:effectExtent l="0" t="0" r="0" b="0"/>
            <wp:docPr id="17" name="Picture 17" descr="C:\Users\AdityaMili\Desktop\BANK SOAL\Bank Case Making\05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5 -\new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64CB" w14:textId="77777777" w:rsidR="00B12EE1" w:rsidRDefault="00B12EE1" w:rsidP="00B12EE1">
      <w:pPr>
        <w:pStyle w:val="ListParagraph"/>
        <w:spacing w:line="276" w:lineRule="auto"/>
        <w:ind w:left="360"/>
        <w:jc w:val="both"/>
      </w:pPr>
    </w:p>
    <w:p w14:paraId="165FB5E9" w14:textId="77777777" w:rsidR="00B12EE1" w:rsidRDefault="00B12EE1" w:rsidP="00B12EE1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ind w:left="360"/>
        <w:jc w:val="both"/>
      </w:pPr>
      <w:r>
        <w:lastRenderedPageBreak/>
        <w:t xml:space="preserve">Display Date (obtained from TransactionDate in ‘dd mon yyyy’ format), </w:t>
      </w:r>
      <w:r w:rsidRPr="003A767E">
        <w:t>Revenue per Day</w:t>
      </w:r>
      <w:r>
        <w:t xml:space="preserve"> (obtained by adding ‘Rp. ’ in front of the total of price) for every transaction which Revenue Per Day is between </w:t>
      </w:r>
      <w:r w:rsidRPr="00BB415F">
        <w:t>1000000 and 5000000</w:t>
      </w:r>
      <w:r>
        <w:t>.</w:t>
      </w:r>
    </w:p>
    <w:p w14:paraId="70D27047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D65E5C">
        <w:rPr>
          <w:b/>
        </w:rPr>
        <w:t>convert</w:t>
      </w:r>
      <w:r>
        <w:t xml:space="preserve">, </w:t>
      </w:r>
      <w:r w:rsidRPr="00D65E5C">
        <w:rPr>
          <w:b/>
        </w:rPr>
        <w:t>cast</w:t>
      </w:r>
      <w:r>
        <w:t>,</w:t>
      </w:r>
      <w:r w:rsidRPr="00D65E5C">
        <w:rPr>
          <w:b/>
        </w:rPr>
        <w:t xml:space="preserve"> sum</w:t>
      </w:r>
      <w:r>
        <w:t xml:space="preserve">, </w:t>
      </w:r>
      <w:r w:rsidRPr="00D65E5C">
        <w:rPr>
          <w:b/>
        </w:rPr>
        <w:t>group by</w:t>
      </w:r>
      <w:r>
        <w:t xml:space="preserve">, </w:t>
      </w:r>
      <w:r w:rsidRPr="00D65E5C">
        <w:rPr>
          <w:b/>
        </w:rPr>
        <w:t>having</w:t>
      </w:r>
      <w:r>
        <w:t>)</w:t>
      </w:r>
    </w:p>
    <w:p w14:paraId="542A3C51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7358D83F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47C79">
        <w:rPr>
          <w:noProof/>
          <w:lang w:eastAsia="en-US"/>
        </w:rPr>
        <w:drawing>
          <wp:inline distT="0" distB="0" distL="0" distR="0" wp14:anchorId="4546987F" wp14:editId="405524EA">
            <wp:extent cx="1959610" cy="558165"/>
            <wp:effectExtent l="0" t="0" r="0" b="0"/>
            <wp:docPr id="18" name="Picture 18" descr="C:\Users\AdityaMili\Desktop\BANK SOAL\Bank Case Making\05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5 -\new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ED83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17E0818D" w14:textId="77777777" w:rsidR="00B12EE1" w:rsidRDefault="00B12EE1" w:rsidP="00B12EE1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ID (obtained by replacing ‘TT0’ in </w:t>
      </w:r>
      <w:r w:rsidRPr="000838C1">
        <w:t>TreatmentTypeID</w:t>
      </w:r>
      <w:r>
        <w:t xml:space="preserve"> with ‘</w:t>
      </w:r>
      <w:r w:rsidRPr="000838C1">
        <w:t>Treatment Type</w:t>
      </w:r>
      <w:r>
        <w:t xml:space="preserve">’), </w:t>
      </w:r>
      <w:r w:rsidRPr="009913B7">
        <w:t>TreatmentTypeName</w:t>
      </w:r>
      <w:r>
        <w:t xml:space="preserve">, and </w:t>
      </w:r>
      <w:r w:rsidRPr="00C332FB">
        <w:t>Total Treatment per Type</w:t>
      </w:r>
      <w:r>
        <w:t xml:space="preserve"> (obtained from the total number of treatment and ended with ‘ Treatment ’) </w:t>
      </w:r>
      <w:r w:rsidRPr="00573374">
        <w:t>for treatment type that consists of more than 5 treatments</w:t>
      </w:r>
      <w:r>
        <w:t xml:space="preserve">. Then sort the data in descending format based on </w:t>
      </w:r>
      <w:r w:rsidRPr="00C332FB">
        <w:t>Total Treatment per Type</w:t>
      </w:r>
      <w:r>
        <w:t>.</w:t>
      </w:r>
    </w:p>
    <w:p w14:paraId="1AD6B23A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BB1F8B">
        <w:rPr>
          <w:b/>
        </w:rPr>
        <w:t>replace</w:t>
      </w:r>
      <w:r>
        <w:t xml:space="preserve">, </w:t>
      </w:r>
      <w:r w:rsidRPr="00BB1F8B">
        <w:rPr>
          <w:b/>
        </w:rPr>
        <w:t>cast</w:t>
      </w:r>
      <w:r>
        <w:t xml:space="preserve">, </w:t>
      </w:r>
      <w:r w:rsidRPr="00BB1F8B">
        <w:rPr>
          <w:b/>
        </w:rPr>
        <w:t>count</w:t>
      </w:r>
      <w:r>
        <w:t xml:space="preserve">, </w:t>
      </w:r>
      <w:r w:rsidRPr="00BB1F8B">
        <w:rPr>
          <w:b/>
        </w:rPr>
        <w:t>group by</w:t>
      </w:r>
      <w:r>
        <w:t xml:space="preserve">, </w:t>
      </w:r>
      <w:r w:rsidRPr="00BB1F8B">
        <w:rPr>
          <w:b/>
        </w:rPr>
        <w:t>having</w:t>
      </w:r>
      <w:r>
        <w:t xml:space="preserve">, </w:t>
      </w:r>
      <w:r w:rsidRPr="00BB1F8B">
        <w:rPr>
          <w:b/>
        </w:rPr>
        <w:t>order by</w:t>
      </w:r>
      <w:r>
        <w:t>)</w:t>
      </w:r>
    </w:p>
    <w:p w14:paraId="398010CB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01111EA8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C84F7A">
        <w:rPr>
          <w:noProof/>
          <w:lang w:eastAsia="en-US"/>
        </w:rPr>
        <w:drawing>
          <wp:inline distT="0" distB="0" distL="0" distR="0" wp14:anchorId="1D760A9D" wp14:editId="5481E833">
            <wp:extent cx="3681095" cy="629285"/>
            <wp:effectExtent l="0" t="0" r="0" b="0"/>
            <wp:docPr id="19" name="Picture 19" descr="C:\Users\AdityaMili\Desktop\BANK SOAL\Bank Case Making\05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5 -\new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D85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71604A6A" w14:textId="77777777" w:rsidR="00B12EE1" w:rsidRDefault="00B12EE1" w:rsidP="00B12EE1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Pr="00954FEA">
        <w:t>StaffName</w:t>
      </w:r>
      <w:r>
        <w:t xml:space="preserve"> (obtained from first character of staff’s name until character before space), </w:t>
      </w:r>
      <w:r w:rsidRPr="003F1E77">
        <w:t>TransactionID</w:t>
      </w:r>
      <w:r>
        <w:t xml:space="preserve">, and </w:t>
      </w:r>
      <w:r w:rsidRPr="004016FD">
        <w:t>Total Treatment per Transaction</w:t>
      </w:r>
      <w:r>
        <w:t xml:space="preserve"> (obtained from the total number of treatment).</w:t>
      </w:r>
    </w:p>
    <w:p w14:paraId="1613CB92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B75CFC">
        <w:rPr>
          <w:b/>
        </w:rPr>
        <w:t>left</w:t>
      </w:r>
      <w:r>
        <w:t xml:space="preserve">, </w:t>
      </w:r>
      <w:r w:rsidRPr="00B75CFC">
        <w:rPr>
          <w:b/>
        </w:rPr>
        <w:t>charindex</w:t>
      </w:r>
      <w:r>
        <w:t xml:space="preserve">, </w:t>
      </w:r>
      <w:r w:rsidRPr="00B75CFC">
        <w:rPr>
          <w:b/>
        </w:rPr>
        <w:t>count</w:t>
      </w:r>
      <w:r>
        <w:t xml:space="preserve">, </w:t>
      </w:r>
      <w:r w:rsidRPr="00B75CFC">
        <w:rPr>
          <w:b/>
        </w:rPr>
        <w:t>group by</w:t>
      </w:r>
      <w:r>
        <w:t>)</w:t>
      </w:r>
    </w:p>
    <w:p w14:paraId="10755012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7F8D8692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290D79">
        <w:rPr>
          <w:noProof/>
          <w:lang w:eastAsia="en-US"/>
        </w:rPr>
        <w:drawing>
          <wp:inline distT="0" distB="0" distL="0" distR="0" wp14:anchorId="16B5CB17" wp14:editId="573CEDAC">
            <wp:extent cx="3396615" cy="1816735"/>
            <wp:effectExtent l="0" t="0" r="0" b="0"/>
            <wp:docPr id="20" name="Picture 20" descr="C:\Users\AdityaMili\Desktop\BANK SOAL\Bank Case Making\05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5 -\new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8C8B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3FCC93ED" w14:textId="77777777" w:rsidR="00B12EE1" w:rsidRDefault="00B12EE1" w:rsidP="00B12EE1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Pr="00931327">
        <w:t xml:space="preserve">TransactionDate, CustomerName, TreatmentName, </w:t>
      </w:r>
      <w:r>
        <w:t xml:space="preserve">and </w:t>
      </w:r>
      <w:r w:rsidRPr="00931327">
        <w:t>Price</w:t>
      </w:r>
      <w:r>
        <w:t xml:space="preserve"> for every transaction which happened on ‘Thursday’ and handled by Staff whose name contains the word ‘Ryan’. Then order the data based on TransactionDate and</w:t>
      </w:r>
      <w:r w:rsidRPr="003D34EF">
        <w:t xml:space="preserve"> CustomerName</w:t>
      </w:r>
      <w:r>
        <w:t xml:space="preserve"> in ascending format.</w:t>
      </w:r>
    </w:p>
    <w:p w14:paraId="2653C670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090BBD">
        <w:rPr>
          <w:b/>
        </w:rPr>
        <w:t>datename</w:t>
      </w:r>
      <w:r>
        <w:t xml:space="preserve">, </w:t>
      </w:r>
      <w:r w:rsidRPr="00090BBD">
        <w:rPr>
          <w:b/>
        </w:rPr>
        <w:t>weekday</w:t>
      </w:r>
      <w:r>
        <w:t xml:space="preserve">, </w:t>
      </w:r>
      <w:r w:rsidRPr="00090BBD">
        <w:rPr>
          <w:b/>
        </w:rPr>
        <w:t>like</w:t>
      </w:r>
      <w:r>
        <w:t xml:space="preserve">, </w:t>
      </w:r>
      <w:r w:rsidRPr="00090BBD">
        <w:rPr>
          <w:b/>
        </w:rPr>
        <w:t>order by</w:t>
      </w:r>
      <w:r>
        <w:t>)</w:t>
      </w:r>
    </w:p>
    <w:p w14:paraId="76F07A45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028FA321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62CC6">
        <w:rPr>
          <w:noProof/>
          <w:lang w:eastAsia="en-US"/>
        </w:rPr>
        <w:lastRenderedPageBreak/>
        <w:drawing>
          <wp:inline distT="0" distB="0" distL="0" distR="0" wp14:anchorId="5776C1CA" wp14:editId="01F54837">
            <wp:extent cx="4251325" cy="1306195"/>
            <wp:effectExtent l="0" t="0" r="0" b="0"/>
            <wp:docPr id="21" name="Picture 21" descr="C:\Users\AdityaMili\Desktop\BANK SOAL\Bank Case Making\05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5 -\new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D86B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398859E4" w14:textId="77777777" w:rsidR="00B12EE1" w:rsidRDefault="00B12EE1" w:rsidP="00B12EE1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Pr="000D00CD">
        <w:t xml:space="preserve">TransactionDate, CustomerName, </w:t>
      </w:r>
      <w:r>
        <w:t xml:space="preserve">and </w:t>
      </w:r>
      <w:r w:rsidRPr="000D00CD">
        <w:t>TotalPrice</w:t>
      </w:r>
      <w:r>
        <w:t xml:space="preserve"> (obtained from the total amount of price) for every transaction that happened after 20</w:t>
      </w:r>
      <w:r w:rsidRPr="007139F6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F279D">
        <w:t>day</w:t>
      </w:r>
      <w:r>
        <w:t>. Then order the data based on TransactionDate in ascending format.</w:t>
      </w:r>
    </w:p>
    <w:p w14:paraId="3EED4237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4C5625">
        <w:rPr>
          <w:b/>
        </w:rPr>
        <w:t>sum</w:t>
      </w:r>
      <w:r>
        <w:t xml:space="preserve">, </w:t>
      </w:r>
      <w:r w:rsidRPr="004C5625">
        <w:rPr>
          <w:b/>
        </w:rPr>
        <w:t>day</w:t>
      </w:r>
      <w:r>
        <w:t xml:space="preserve">, </w:t>
      </w:r>
      <w:r w:rsidRPr="004C5625">
        <w:rPr>
          <w:b/>
        </w:rPr>
        <w:t>group by</w:t>
      </w:r>
      <w:r>
        <w:t xml:space="preserve">, </w:t>
      </w:r>
      <w:r w:rsidRPr="004C5625">
        <w:rPr>
          <w:b/>
        </w:rPr>
        <w:t>order by</w:t>
      </w:r>
      <w:r>
        <w:t>)</w:t>
      </w:r>
    </w:p>
    <w:p w14:paraId="2F120F46" w14:textId="77777777" w:rsidR="00B12EE1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62E0BB5B" w14:textId="77777777" w:rsidR="00B12EE1" w:rsidRPr="006E3F2B" w:rsidRDefault="00B12EE1" w:rsidP="00B12EE1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6973E2">
        <w:rPr>
          <w:noProof/>
          <w:lang w:eastAsia="en-US"/>
        </w:rPr>
        <w:drawing>
          <wp:inline distT="0" distB="0" distL="0" distR="0" wp14:anchorId="39E013B0" wp14:editId="64601922">
            <wp:extent cx="2861945" cy="1080770"/>
            <wp:effectExtent l="0" t="0" r="0" b="0"/>
            <wp:docPr id="22" name="Picture 22" descr="C:\Users\AdityaMili\Desktop\BANK SOAL\Bank Case Making\05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5 -\new\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8479" w14:textId="77777777" w:rsidR="00B12EE1" w:rsidRPr="00A32343" w:rsidRDefault="00B12EE1" w:rsidP="00B12EE1"/>
    <w:p w14:paraId="7766FDCE" w14:textId="77777777" w:rsidR="00BC6DE8" w:rsidRPr="00A32343" w:rsidRDefault="00BC6DE8"/>
    <w:sectPr w:rsidR="00BC6DE8" w:rsidRPr="00A32343" w:rsidSect="00DF2179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A7F18" w14:textId="77777777" w:rsidR="00815DB3" w:rsidRDefault="00815DB3" w:rsidP="00273E4A">
      <w:r>
        <w:separator/>
      </w:r>
    </w:p>
  </w:endnote>
  <w:endnote w:type="continuationSeparator" w:id="0">
    <w:p w14:paraId="14A083DB" w14:textId="77777777" w:rsidR="00815DB3" w:rsidRDefault="00815D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A8E85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2710F21" wp14:editId="365E268D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67A6E7D" w14:textId="77777777" w:rsidR="005B66A9" w:rsidRPr="006E2EB0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E2EB0">
      <w:rPr>
        <w:sz w:val="22"/>
        <w:szCs w:val="22"/>
      </w:rPr>
      <w:t>Page</w:t>
    </w:r>
    <w:r w:rsidRPr="006E2EB0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E2EB0">
          <w:rPr>
            <w:sz w:val="22"/>
            <w:szCs w:val="22"/>
            <w:lang w:val="id-ID"/>
          </w:rPr>
          <w:fldChar w:fldCharType="begin"/>
        </w:r>
        <w:r w:rsidR="005B66A9" w:rsidRPr="006E2EB0">
          <w:rPr>
            <w:sz w:val="22"/>
            <w:szCs w:val="22"/>
            <w:lang w:val="id-ID"/>
          </w:rPr>
          <w:instrText xml:space="preserve"> PAGE </w:instrText>
        </w:r>
        <w:r w:rsidR="00151847" w:rsidRPr="006E2EB0">
          <w:rPr>
            <w:sz w:val="22"/>
            <w:szCs w:val="22"/>
            <w:lang w:val="id-ID"/>
          </w:rPr>
          <w:fldChar w:fldCharType="separate"/>
        </w:r>
        <w:r w:rsidR="00B12EE1">
          <w:rPr>
            <w:noProof/>
            <w:sz w:val="22"/>
            <w:szCs w:val="22"/>
            <w:lang w:val="id-ID"/>
          </w:rPr>
          <w:t>6</w:t>
        </w:r>
        <w:r w:rsidR="00151847" w:rsidRPr="006E2EB0">
          <w:rPr>
            <w:sz w:val="22"/>
            <w:szCs w:val="22"/>
            <w:lang w:val="id-ID"/>
          </w:rPr>
          <w:fldChar w:fldCharType="end"/>
        </w:r>
        <w:r w:rsidR="005B66A9" w:rsidRPr="006E2EB0">
          <w:rPr>
            <w:sz w:val="22"/>
            <w:szCs w:val="22"/>
            <w:lang w:val="id-ID"/>
          </w:rPr>
          <w:t xml:space="preserve"> of </w:t>
        </w:r>
        <w:r w:rsidR="00151847" w:rsidRPr="006E2EB0">
          <w:rPr>
            <w:sz w:val="22"/>
            <w:szCs w:val="22"/>
            <w:lang w:val="id-ID"/>
          </w:rPr>
          <w:fldChar w:fldCharType="begin"/>
        </w:r>
        <w:r w:rsidR="005B66A9" w:rsidRPr="006E2EB0">
          <w:rPr>
            <w:sz w:val="22"/>
            <w:szCs w:val="22"/>
            <w:lang w:val="id-ID"/>
          </w:rPr>
          <w:instrText xml:space="preserve"> NUMPAGES  </w:instrText>
        </w:r>
        <w:r w:rsidR="00151847" w:rsidRPr="006E2EB0">
          <w:rPr>
            <w:sz w:val="22"/>
            <w:szCs w:val="22"/>
            <w:lang w:val="id-ID"/>
          </w:rPr>
          <w:fldChar w:fldCharType="separate"/>
        </w:r>
        <w:r w:rsidR="00B12EE1">
          <w:rPr>
            <w:noProof/>
            <w:sz w:val="22"/>
            <w:szCs w:val="22"/>
            <w:lang w:val="id-ID"/>
          </w:rPr>
          <w:t>6</w:t>
        </w:r>
        <w:r w:rsidR="00151847" w:rsidRPr="006E2EB0">
          <w:rPr>
            <w:sz w:val="22"/>
            <w:szCs w:val="22"/>
            <w:lang w:val="id-ID"/>
          </w:rPr>
          <w:fldChar w:fldCharType="end"/>
        </w:r>
      </w:sdtContent>
    </w:sdt>
  </w:p>
  <w:p w14:paraId="31ED9A1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680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4F9C697" wp14:editId="0D4460C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0931706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5E73C8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30946D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550C4" w14:textId="77777777" w:rsidR="00815DB3" w:rsidRDefault="00815DB3" w:rsidP="00273E4A">
      <w:r>
        <w:separator/>
      </w:r>
    </w:p>
  </w:footnote>
  <w:footnote w:type="continuationSeparator" w:id="0">
    <w:p w14:paraId="47E8F282" w14:textId="77777777" w:rsidR="00815DB3" w:rsidRDefault="00815D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E05C59A" w14:textId="77777777" w:rsidTr="005D0782">
      <w:tc>
        <w:tcPr>
          <w:tcW w:w="5220" w:type="dxa"/>
        </w:tcPr>
        <w:p w14:paraId="2FF30A53" w14:textId="77777777" w:rsidR="005D0782" w:rsidRPr="006E2EB0" w:rsidRDefault="005C6393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170220</w:t>
          </w:r>
        </w:p>
      </w:tc>
      <w:tc>
        <w:tcPr>
          <w:tcW w:w="5220" w:type="dxa"/>
        </w:tcPr>
        <w:p w14:paraId="19DFE94C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E7A793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B8A0043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0879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B75"/>
    <w:multiLevelType w:val="hybridMultilevel"/>
    <w:tmpl w:val="7D5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934A53"/>
    <w:multiLevelType w:val="hybridMultilevel"/>
    <w:tmpl w:val="5046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64787"/>
    <w:multiLevelType w:val="hybridMultilevel"/>
    <w:tmpl w:val="B2E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CFC0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2F5C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6393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E2EB0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2EE1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41"/>
    <o:shapelayout v:ext="edit">
      <o:idmap v:ext="edit" data="1"/>
    </o:shapelayout>
  </w:shapeDefaults>
  <w:decimalSymbol w:val=","/>
  <w:listSeparator w:val=";"/>
  <w14:docId w14:val="2F7C5239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12EE1"/>
    <w:pPr>
      <w:ind w:left="720"/>
      <w:contextualSpacing/>
    </w:pPr>
  </w:style>
  <w:style w:type="character" w:styleId="Hyperlink">
    <w:name w:val="Hyperlink"/>
    <w:basedOn w:val="DefaultParagraphFont"/>
    <w:rsid w:val="00B12EE1"/>
    <w:rPr>
      <w:color w:val="0000FF"/>
      <w:u w:val="single"/>
    </w:rPr>
  </w:style>
  <w:style w:type="paragraph" w:styleId="NormalWeb">
    <w:name w:val="Normal (Web)"/>
    <w:basedOn w:val="Normal"/>
    <w:rsid w:val="00B12EE1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B12EE1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keydata.com/sql/sqlbetween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1keydata.com/sql/sqlwhere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1keydata.com/sql/sqldistinct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://www.1keydata.com/sql/sqlselect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1keydata.com/sql/sqllike.html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E510-FBFE-40BD-9A7A-F5328344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7</cp:revision>
  <dcterms:created xsi:type="dcterms:W3CDTF">2017-10-20T05:51:00Z</dcterms:created>
  <dcterms:modified xsi:type="dcterms:W3CDTF">2020-02-01T18:17:00Z</dcterms:modified>
</cp:coreProperties>
</file>